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017F9A9E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17750251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616E695" wp14:editId="5798B8C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173DA00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352CE00EC2F7456DB2829CF11050D94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303ED">
                  <w:t>JZ</w:t>
                </w:r>
              </w:sdtContent>
            </w:sdt>
          </w:p>
          <w:p w14:paraId="7EE6A1D5" w14:textId="77777777" w:rsidR="00A50939" w:rsidRPr="00906BEE" w:rsidRDefault="00061F1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E1E07F8E52B43EC93C2243B26C4DE57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70DB625C" w14:textId="77777777" w:rsidR="00711371" w:rsidRPr="00906BEE" w:rsidRDefault="00711371" w:rsidP="00515466">
            <w:bookmarkStart w:id="0" w:name="Link"/>
            <w:r>
              <w:t>I a</w:t>
            </w:r>
            <w:bookmarkEnd w:id="0"/>
            <w:r>
              <w:t xml:space="preserve">m a </w:t>
            </w:r>
            <w:r w:rsidRPr="00711371">
              <w:t>junior</w:t>
            </w:r>
            <w:r>
              <w:t xml:space="preserve"> games programmer who </w:t>
            </w:r>
            <w:r w:rsidR="00515466">
              <w:t xml:space="preserve">is hard working, dependable, and loves learning new things. </w:t>
            </w:r>
            <w:r w:rsidR="00344D22">
              <w:t xml:space="preserve">I have been programming for 2 years. </w:t>
            </w:r>
            <w:r w:rsidR="00515466">
              <w:t xml:space="preserve">While programming I am constantly thinking and trying to learn new ways to improve my work. I would like to have a career which is rewarding and that can teach me new things. </w:t>
            </w:r>
          </w:p>
          <w:p w14:paraId="2B595889" w14:textId="77777777" w:rsidR="002C2CDD" w:rsidRPr="00906BEE" w:rsidRDefault="00061F1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3C69E29D4BB6435DAD4B69AE2D48819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1DA65604" w14:textId="77777777" w:rsidR="00741125" w:rsidRDefault="00382698" w:rsidP="00741125">
            <w:r>
              <w:t>Technical Experience:</w:t>
            </w:r>
          </w:p>
          <w:p w14:paraId="113E8D8E" w14:textId="77777777" w:rsidR="00382698" w:rsidRDefault="00382698" w:rsidP="00382698">
            <w:pPr>
              <w:pStyle w:val="ListParagraph"/>
              <w:numPr>
                <w:ilvl w:val="0"/>
                <w:numId w:val="11"/>
              </w:numPr>
            </w:pPr>
            <w:r>
              <w:t>C/C++.</w:t>
            </w:r>
          </w:p>
          <w:p w14:paraId="27C9399C" w14:textId="77777777" w:rsidR="00382698" w:rsidRDefault="00382698" w:rsidP="00382698">
            <w:pPr>
              <w:pStyle w:val="ListParagraph"/>
              <w:numPr>
                <w:ilvl w:val="0"/>
                <w:numId w:val="11"/>
              </w:numPr>
            </w:pPr>
            <w:r>
              <w:t>C#.</w:t>
            </w:r>
          </w:p>
          <w:p w14:paraId="6DB3D1E9" w14:textId="77777777" w:rsidR="00382698" w:rsidRDefault="00382698" w:rsidP="00382698">
            <w:pPr>
              <w:pStyle w:val="ListParagraph"/>
              <w:numPr>
                <w:ilvl w:val="0"/>
                <w:numId w:val="11"/>
              </w:numPr>
            </w:pPr>
            <w:r>
              <w:t>Unity.</w:t>
            </w:r>
          </w:p>
          <w:p w14:paraId="2688D959" w14:textId="77777777" w:rsidR="00382698" w:rsidRDefault="00382698" w:rsidP="00382698">
            <w:pPr>
              <w:pStyle w:val="ListParagraph"/>
              <w:numPr>
                <w:ilvl w:val="0"/>
                <w:numId w:val="11"/>
              </w:numPr>
            </w:pPr>
            <w:r>
              <w:t>Git.</w:t>
            </w:r>
          </w:p>
          <w:p w14:paraId="2BA57545" w14:textId="77777777" w:rsidR="00382698" w:rsidRDefault="00382698" w:rsidP="00382698">
            <w:pPr>
              <w:pStyle w:val="ListParagraph"/>
              <w:numPr>
                <w:ilvl w:val="0"/>
                <w:numId w:val="11"/>
              </w:numPr>
            </w:pPr>
            <w:r>
              <w:t>FMOD low level API.</w:t>
            </w:r>
          </w:p>
          <w:p w14:paraId="6B06EEFD" w14:textId="5FD00001" w:rsidR="000B31BC" w:rsidRPr="00906BEE" w:rsidRDefault="000B31BC" w:rsidP="00382698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Winforms</w:t>
            </w:r>
            <w:proofErr w:type="spellEnd"/>
            <w:r>
              <w:t>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6C67B92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40B60F1" w14:textId="77777777" w:rsidR="00C612DA" w:rsidRPr="00906BEE" w:rsidRDefault="00061F15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B4BAFD27C50D4AC29B8248C94423157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A303ED">
                        <w:t>Jeremy Zoitas</w:t>
                      </w:r>
                    </w:sdtContent>
                  </w:sdt>
                </w:p>
                <w:p w14:paraId="4392A8EF" w14:textId="77777777" w:rsidR="00906BEE" w:rsidRPr="00906BEE" w:rsidRDefault="00061F15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C0DE76A860DC4CB783C1E1778C87269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303ED">
                        <w:t>Games programmer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DD8A1065BFA4358AEAD5C827BA0E985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A303ED" w:rsidRPr="00A303ED">
                        <w:t>Portfolio Link:</w:t>
                      </w:r>
                      <w:r w:rsidR="00A303ED" w:rsidRPr="00A303ED">
                        <w:t xml:space="preserve"> </w:t>
                      </w:r>
                      <w:r w:rsidR="00A303ED" w:rsidRPr="00A303ED">
                        <w:t>https://jezusgaming.github.io./</w:t>
                      </w:r>
                    </w:sdtContent>
                  </w:sdt>
                </w:p>
              </w:tc>
            </w:tr>
          </w:tbl>
          <w:p w14:paraId="62380A2D" w14:textId="77777777" w:rsidR="002C2CDD" w:rsidRPr="00906BEE" w:rsidRDefault="00061F1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545C4A5B89D54B3E816C8AA3488D2B8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AEB52EA" w14:textId="77777777" w:rsidR="002C2CDD" w:rsidRPr="00906BEE" w:rsidRDefault="000A5D4D" w:rsidP="007569C1">
            <w:pPr>
              <w:pStyle w:val="Heading4"/>
            </w:pPr>
            <w:r>
              <w:t>Game: Otto</w:t>
            </w:r>
            <w:r w:rsidR="002C2CDD" w:rsidRPr="00906BEE">
              <w:t xml:space="preserve"> • </w:t>
            </w:r>
            <w:r>
              <w:t>Team/company: screaming chilli</w:t>
            </w:r>
            <w:r w:rsidR="00120481">
              <w:t xml:space="preserve"> Games</w:t>
            </w:r>
            <w:r w:rsidR="002C2CDD" w:rsidRPr="00906BEE">
              <w:t xml:space="preserve"> • </w:t>
            </w:r>
            <w:r w:rsidR="00120481">
              <w:t>06/08/2018</w:t>
            </w:r>
            <w:r w:rsidR="00F47E97" w:rsidRPr="00906BEE">
              <w:t xml:space="preserve"> – </w:t>
            </w:r>
            <w:r w:rsidR="00120481">
              <w:t>25/11/2018</w:t>
            </w:r>
          </w:p>
          <w:p w14:paraId="50D8AA6E" w14:textId="77777777" w:rsidR="00746C3A" w:rsidRPr="00A4162D" w:rsidRDefault="00746C3A" w:rsidP="007569C1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r w:rsidRPr="00746C3A">
              <w:rPr>
                <w:rFonts w:asciiTheme="minorHAnsi" w:eastAsiaTheme="minorHAnsi" w:hAnsiTheme="minorHAnsi" w:cstheme="minorBidi"/>
                <w:iCs w:val="0"/>
                <w:caps w:val="0"/>
              </w:rPr>
              <w:t>Otto is a 3D platform</w:t>
            </w:r>
            <w:bookmarkStart w:id="1" w:name="_GoBack"/>
            <w:bookmarkEnd w:id="1"/>
            <w:r w:rsidRPr="00746C3A">
              <w:rPr>
                <w:rFonts w:asciiTheme="minorHAnsi" w:eastAsiaTheme="minorHAnsi" w:hAnsiTheme="minorHAnsi" w:cstheme="minorBidi"/>
                <w:iCs w:val="0"/>
                <w:caps w:val="0"/>
              </w:rPr>
              <w:t>er set in a world where the season have mixed and are slowly destroying the world. Take up Otto, as you run and jump through a multitude of platforming obstacles and fight back against the evil wolves that have changed Otto's world.</w:t>
            </w:r>
            <w:r w:rsidRPr="00746C3A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I am happy with how this turned out. In this project I worked on the platforms, enemies, collectables, a good majority of everything apart from the player and its hook. </w:t>
            </w:r>
          </w:p>
          <w:p w14:paraId="230F2C7B" w14:textId="77777777" w:rsidR="002C2CDD" w:rsidRPr="00906BEE" w:rsidRDefault="00120481" w:rsidP="007569C1">
            <w:pPr>
              <w:pStyle w:val="Heading4"/>
            </w:pPr>
            <w:r>
              <w:t>Game: Digital decsent</w:t>
            </w:r>
            <w:r w:rsidR="002C2CDD" w:rsidRPr="00906BEE">
              <w:t xml:space="preserve"> • </w:t>
            </w:r>
            <w:r>
              <w:t>Team: BlackLight</w:t>
            </w:r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3EBE3B1C3D0942119BB0C97297F23AF5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D642E7563E89406485BD81FD5B1CE4A8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14:paraId="182A4174" w14:textId="77777777" w:rsidR="002C2CDD" w:rsidRPr="00906BEE" w:rsidRDefault="00120481" w:rsidP="007569C1">
            <w:r>
              <w:t xml:space="preserve">Digital Descent is a game I worked on for a major project in my first year of the course. It is a </w:t>
            </w:r>
            <w:r w:rsidRPr="00120481">
              <w:t xml:space="preserve">is a 3D, Side Scrolling. Where the player controls a recon </w:t>
            </w:r>
            <w:r w:rsidRPr="00120481">
              <w:t>soldier,</w:t>
            </w:r>
            <w:r w:rsidRPr="00120481">
              <w:t xml:space="preserve"> who fights though swarms of robots and race against the clock to stop there AI overlord.</w:t>
            </w:r>
            <w:r>
              <w:t xml:space="preserve"> </w:t>
            </w:r>
            <w:r w:rsidR="006C776F">
              <w:t xml:space="preserve">I programmed the enemies AI and all the UI within this game. </w:t>
            </w:r>
            <w:r w:rsidR="00746C3A">
              <w:t>I learned a lot from this project about team communication, over scoping, and keeping code well formatted and commented so others can understand it.</w:t>
            </w:r>
          </w:p>
          <w:p w14:paraId="281DBFA8" w14:textId="77777777" w:rsidR="002C2CDD" w:rsidRPr="00906BEE" w:rsidRDefault="00061F1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03F5871726784DB998BC9C8E3D8790F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184E5292" w14:textId="77777777" w:rsidR="002C2CDD" w:rsidRPr="00906BEE" w:rsidRDefault="00382698" w:rsidP="007569C1">
            <w:pPr>
              <w:pStyle w:val="Heading4"/>
            </w:pPr>
            <w:r>
              <w:t>Bacholer of games and virtual worlds</w:t>
            </w:r>
            <w:r w:rsidR="002C2CDD" w:rsidRPr="00906BEE">
              <w:t xml:space="preserve"> • </w:t>
            </w:r>
            <w:r>
              <w:t>Still working on</w:t>
            </w:r>
            <w:r w:rsidR="002C2CDD" w:rsidRPr="00906BEE">
              <w:t xml:space="preserve"> • </w:t>
            </w:r>
            <w:r>
              <w:t>AIE (</w:t>
            </w:r>
            <w:r w:rsidRPr="00382698">
              <w:t>Academy of Interactive Entertainment</w:t>
            </w:r>
            <w:r>
              <w:t>)</w:t>
            </w:r>
          </w:p>
          <w:p w14:paraId="0FC269E8" w14:textId="77777777" w:rsidR="002C2CDD" w:rsidRDefault="00F32F60" w:rsidP="007569C1">
            <w:r>
              <w:t>I am currently in my 2</w:t>
            </w:r>
            <w:r w:rsidRPr="00F32F60">
              <w:rPr>
                <w:vertAlign w:val="superscript"/>
              </w:rPr>
              <w:t>nd</w:t>
            </w:r>
            <w:r>
              <w:t xml:space="preserve"> year of this course working to complete it. My GPA is in between a credit to distinction level. Throughout the course I have done a range of assignments that have pushed my learning and taught me a lot. Some of the work I have completed include: </w:t>
            </w:r>
          </w:p>
          <w:p w14:paraId="3065ABF8" w14:textId="77777777" w:rsidR="00F32F60" w:rsidRDefault="00F32F60" w:rsidP="00F32F60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 xml:space="preserve">AI project. This project taught us how to create </w:t>
            </w:r>
            <w:r w:rsidR="004442B9">
              <w:t>different AI behaviors such as follow, seek, flee, wander, and apply them to agents. I also learned how to implement A* pathfinding making an object find the fastest way through a maze.</w:t>
            </w:r>
          </w:p>
          <w:p w14:paraId="478315E5" w14:textId="77777777" w:rsidR="004442B9" w:rsidRDefault="004442B9" w:rsidP="00F32F60">
            <w:pPr>
              <w:pStyle w:val="ListParagraph"/>
              <w:numPr>
                <w:ilvl w:val="0"/>
                <w:numId w:val="11"/>
              </w:numPr>
            </w:pPr>
            <w:r>
              <w:t>Physics Engine. With this project I had to create all the physics for my game. It involved doing a lot of math’s, collision detection, and collision resolution. There were different types of collision like Plane, sphere, AABB, and a couple others.</w:t>
            </w:r>
          </w:p>
          <w:p w14:paraId="0AEBD301" w14:textId="77777777" w:rsidR="004442B9" w:rsidRPr="00906BEE" w:rsidRDefault="00845F18" w:rsidP="00F32F60">
            <w:pPr>
              <w:pStyle w:val="ListParagraph"/>
              <w:numPr>
                <w:ilvl w:val="0"/>
                <w:numId w:val="11"/>
              </w:numPr>
            </w:pPr>
            <w:r>
              <w:t xml:space="preserve">Graphics Engine. For the graphics engine I had to create an engine which would load models and render them to the screen. It also included shaders and a light source which could affected some shaders. This project involved creating a bunch of my own classes like an application class, camera class, texture class, </w:t>
            </w:r>
            <w:r w:rsidR="003E4F05">
              <w:t>etc.</w:t>
            </w:r>
          </w:p>
          <w:p w14:paraId="140A748E" w14:textId="77777777" w:rsidR="002C2CDD" w:rsidRPr="00906BEE" w:rsidRDefault="00061F15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900AA5AAEABC4DFF949211C9756C3BA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70261EFC" w14:textId="77777777" w:rsidR="00A4162D" w:rsidRPr="00906BEE" w:rsidRDefault="00181100" w:rsidP="000A5D4D">
            <w:r>
              <w:t xml:space="preserve">I have </w:t>
            </w:r>
            <w:r w:rsidR="00A4162D">
              <w:t>volunteered for</w:t>
            </w:r>
            <w:r>
              <w:t xml:space="preserve"> multiple game jams throughout my study. Some include just for fun, it was apart of the course, and for the global game jam. The proudest of game jam I have done would have to be stake driver which can be found on my website. We only had about 2 days to create a mobile game and it turned out </w:t>
            </w:r>
            <w:r w:rsidR="00A4162D">
              <w:t>well</w:t>
            </w:r>
            <w:r>
              <w:t xml:space="preserve"> despite the optimization issues for the phone. I worked on the enemies spawning and making the level endless. </w:t>
            </w:r>
            <w:r w:rsidR="000A5D4D">
              <w:t xml:space="preserve">The first major project which I worked on I was the lead programmer. This involved </w:t>
            </w:r>
            <w:r w:rsidR="00A4162D">
              <w:t xml:space="preserve">working with the programmers and designers making sure all features worked well. It also meant I had to create a code and commenting standard that everyone agreed to using. </w:t>
            </w:r>
          </w:p>
        </w:tc>
      </w:tr>
    </w:tbl>
    <w:p w14:paraId="175B56A0" w14:textId="77777777" w:rsidR="00290AAA" w:rsidRDefault="00290AAA" w:rsidP="00A4162D">
      <w:pPr>
        <w:pStyle w:val="NoSpacing"/>
      </w:pPr>
    </w:p>
    <w:sectPr w:rsidR="00290AAA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1E39F" w14:textId="77777777" w:rsidR="00061F15" w:rsidRDefault="00061F15" w:rsidP="00713050">
      <w:pPr>
        <w:spacing w:line="240" w:lineRule="auto"/>
      </w:pPr>
      <w:r>
        <w:separator/>
      </w:r>
    </w:p>
  </w:endnote>
  <w:endnote w:type="continuationSeparator" w:id="0">
    <w:p w14:paraId="26A74469" w14:textId="77777777" w:rsidR="00061F15" w:rsidRDefault="00061F1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2069E93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143160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8B6745F" wp14:editId="4A9B315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383837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B71F4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EC16FE3" wp14:editId="1DEE2CA9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E19D4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385DE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5341706" wp14:editId="4A6433E5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AF658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77691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127B58E" wp14:editId="6B6CC87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379FF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908A212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BF7C1775D80A4CC483E8E6E9996D715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2FE285E" w14:textId="77777777" w:rsidR="00684488" w:rsidRPr="00CA3DF1" w:rsidRDefault="00A303ED" w:rsidP="00811117">
              <w:pPr>
                <w:pStyle w:val="Footer"/>
              </w:pPr>
              <w:r>
                <w:t>jezz331@gmail.com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8ABA0D3A7B4E44B98950F38F9FEB67A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B5F9C7B" w14:textId="77777777" w:rsidR="00684488" w:rsidRPr="00C2098A" w:rsidRDefault="00D52400" w:rsidP="00811117">
              <w:pPr>
                <w:pStyle w:val="Footer"/>
              </w:pPr>
              <w:r>
                <w:t>Jeremy Zoitas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F41EFEC8B8474747B005CF16333EAE9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E02D7C0" w14:textId="77777777" w:rsidR="00684488" w:rsidRPr="00C2098A" w:rsidRDefault="00A303ED" w:rsidP="00811117">
              <w:pPr>
                <w:pStyle w:val="Footer"/>
              </w:pPr>
              <w:r>
                <w:t>0430612606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0B567F34B99E43FF9E44E51987EB3859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0E1BBC04" w14:textId="77777777" w:rsidR="00684488" w:rsidRPr="00C2098A" w:rsidRDefault="00FE1664" w:rsidP="00811117">
              <w:pPr>
                <w:pStyle w:val="Footer"/>
              </w:pPr>
              <w:r>
                <w:t>Jeremy Zoitas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3E645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294E93A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5A60FD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754AE04" wp14:editId="16A4BAD4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191F0F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478E0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8A015A8" wp14:editId="406BA22D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B2063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B2033EC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C397182" wp14:editId="42C48E46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32488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74EA5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92EBA0" wp14:editId="64660495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DD728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D2CB1B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682254F" w14:textId="77777777" w:rsidR="00811117" w:rsidRPr="00CA3DF1" w:rsidRDefault="00061F15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D75B65DA9FC84BBC99C83266CA332255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A303ED">
                <w:t>jezz331@gmail.com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84A16F202EF04E758E1618DAB9784F69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9DE2CC8" w14:textId="77777777" w:rsidR="00811117" w:rsidRPr="00C2098A" w:rsidRDefault="00D52400" w:rsidP="00217980">
              <w:pPr>
                <w:pStyle w:val="Footer"/>
              </w:pPr>
              <w:r>
                <w:t>Jeremy Zoitas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CD9441852F494D37ACA718CFA9741908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B68A968" w14:textId="77777777" w:rsidR="00811117" w:rsidRPr="00C2098A" w:rsidRDefault="00A303ED" w:rsidP="00217980">
              <w:pPr>
                <w:pStyle w:val="Footer"/>
              </w:pPr>
              <w:r>
                <w:t>0430612606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900AA5AAEABC4DFF949211C9756C3BA6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937CFD3" w14:textId="77777777" w:rsidR="00811117" w:rsidRPr="00C2098A" w:rsidRDefault="00FE1664" w:rsidP="00217980">
              <w:pPr>
                <w:pStyle w:val="Footer"/>
              </w:pPr>
              <w:r>
                <w:t>Jeremy Zoitas</w:t>
              </w:r>
            </w:p>
          </w:sdtContent>
        </w:sdt>
      </w:tc>
    </w:tr>
  </w:tbl>
  <w:p w14:paraId="56AA67B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A8B58" w14:textId="77777777" w:rsidR="00061F15" w:rsidRDefault="00061F15" w:rsidP="00713050">
      <w:pPr>
        <w:spacing w:line="240" w:lineRule="auto"/>
      </w:pPr>
      <w:r>
        <w:separator/>
      </w:r>
    </w:p>
  </w:footnote>
  <w:footnote w:type="continuationSeparator" w:id="0">
    <w:p w14:paraId="651A6526" w14:textId="77777777" w:rsidR="00061F15" w:rsidRDefault="00061F1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CFF9B9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68C65A3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FB1D632" wp14:editId="3472F1E4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F3752F0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303ED">
                <w:t>JZ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0BB87F9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32414AE" w14:textId="77777777" w:rsidR="001A5CA9" w:rsidRPr="009B3C40" w:rsidRDefault="00061F15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1A3A116F" w14:textId="77777777" w:rsidR="001A5CA9" w:rsidRDefault="00061F15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303ED">
                      <w:t>Games programmer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303ED">
                      <w:t>Portfolio Link: https://jezusgaming.github.io./</w:t>
                    </w:r>
                  </w:sdtContent>
                </w:sdt>
              </w:p>
            </w:tc>
          </w:tr>
        </w:tbl>
        <w:p w14:paraId="755C3239" w14:textId="77777777" w:rsidR="001A5CA9" w:rsidRPr="00F207C0" w:rsidRDefault="001A5CA9" w:rsidP="001A5CA9"/>
      </w:tc>
    </w:tr>
  </w:tbl>
  <w:p w14:paraId="25008C1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F7E0AFF"/>
    <w:multiLevelType w:val="hybridMultilevel"/>
    <w:tmpl w:val="810E9704"/>
    <w:lvl w:ilvl="0" w:tplc="5D44728A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ED"/>
    <w:rsid w:val="00061F15"/>
    <w:rsid w:val="00091382"/>
    <w:rsid w:val="000A07DA"/>
    <w:rsid w:val="000A2BFA"/>
    <w:rsid w:val="000A5D4D"/>
    <w:rsid w:val="000B0619"/>
    <w:rsid w:val="000B31BC"/>
    <w:rsid w:val="000B61CA"/>
    <w:rsid w:val="000F7610"/>
    <w:rsid w:val="00114ED7"/>
    <w:rsid w:val="00120481"/>
    <w:rsid w:val="00140B0E"/>
    <w:rsid w:val="00181100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44D22"/>
    <w:rsid w:val="00364079"/>
    <w:rsid w:val="00382698"/>
    <w:rsid w:val="003C5528"/>
    <w:rsid w:val="003D03E5"/>
    <w:rsid w:val="003E4F05"/>
    <w:rsid w:val="004077FB"/>
    <w:rsid w:val="004244FF"/>
    <w:rsid w:val="00424DD9"/>
    <w:rsid w:val="004442B9"/>
    <w:rsid w:val="0046104A"/>
    <w:rsid w:val="004717C5"/>
    <w:rsid w:val="004A24CC"/>
    <w:rsid w:val="00515466"/>
    <w:rsid w:val="00523479"/>
    <w:rsid w:val="00543DB7"/>
    <w:rsid w:val="005729B0"/>
    <w:rsid w:val="00641630"/>
    <w:rsid w:val="00684488"/>
    <w:rsid w:val="006A3B05"/>
    <w:rsid w:val="006A3CE7"/>
    <w:rsid w:val="006A7746"/>
    <w:rsid w:val="006C4C50"/>
    <w:rsid w:val="006C776F"/>
    <w:rsid w:val="006D76B1"/>
    <w:rsid w:val="00711371"/>
    <w:rsid w:val="00713050"/>
    <w:rsid w:val="00741125"/>
    <w:rsid w:val="00746C3A"/>
    <w:rsid w:val="00746F7F"/>
    <w:rsid w:val="00752089"/>
    <w:rsid w:val="007569C1"/>
    <w:rsid w:val="00763832"/>
    <w:rsid w:val="007D2696"/>
    <w:rsid w:val="007D2FD2"/>
    <w:rsid w:val="00811117"/>
    <w:rsid w:val="00823C54"/>
    <w:rsid w:val="00841146"/>
    <w:rsid w:val="00845F18"/>
    <w:rsid w:val="008701EB"/>
    <w:rsid w:val="0088504C"/>
    <w:rsid w:val="0089382B"/>
    <w:rsid w:val="008A1907"/>
    <w:rsid w:val="008C6BCA"/>
    <w:rsid w:val="008C7B50"/>
    <w:rsid w:val="008E4B30"/>
    <w:rsid w:val="00906BEE"/>
    <w:rsid w:val="009243E7"/>
    <w:rsid w:val="00926A73"/>
    <w:rsid w:val="00985D58"/>
    <w:rsid w:val="009B3C40"/>
    <w:rsid w:val="00A303ED"/>
    <w:rsid w:val="00A4162D"/>
    <w:rsid w:val="00A42540"/>
    <w:rsid w:val="00A50939"/>
    <w:rsid w:val="00A83413"/>
    <w:rsid w:val="00AA6A40"/>
    <w:rsid w:val="00AA6BC9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52400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32F60"/>
    <w:rsid w:val="00F47E97"/>
    <w:rsid w:val="00F645C7"/>
    <w:rsid w:val="00FE166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9E17C"/>
  <w15:chartTrackingRefBased/>
  <w15:docId w15:val="{1FB83F3D-DCBA-4148-B6E1-25166DA5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E1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2CE00EC2F7456DB2829CF11050D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55B02-8DDA-4868-AC8B-6F0A37F6B8C1}"/>
      </w:docPartPr>
      <w:docPartBody>
        <w:p w:rsidR="00000000" w:rsidRDefault="00F744B9">
          <w:pPr>
            <w:pStyle w:val="352CE00EC2F7456DB2829CF11050D941"/>
          </w:pPr>
          <w:r w:rsidRPr="00906BEE">
            <w:t>YN</w:t>
          </w:r>
        </w:p>
      </w:docPartBody>
    </w:docPart>
    <w:docPart>
      <w:docPartPr>
        <w:name w:val="5E1E07F8E52B43EC93C2243B26C4D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DB7D1-B20A-4439-9BE5-F31681FE69BE}"/>
      </w:docPartPr>
      <w:docPartBody>
        <w:p w:rsidR="00000000" w:rsidRDefault="00F744B9">
          <w:pPr>
            <w:pStyle w:val="5E1E07F8E52B43EC93C2243B26C4DE57"/>
          </w:pPr>
          <w:r w:rsidRPr="00906BEE">
            <w:t>Objective</w:t>
          </w:r>
        </w:p>
      </w:docPartBody>
    </w:docPart>
    <w:docPart>
      <w:docPartPr>
        <w:name w:val="3C69E29D4BB6435DAD4B69AE2D488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1C6D3-8D9D-4307-99ED-8FFC38BDEEEF}"/>
      </w:docPartPr>
      <w:docPartBody>
        <w:p w:rsidR="00000000" w:rsidRDefault="00F744B9">
          <w:pPr>
            <w:pStyle w:val="3C69E29D4BB6435DAD4B69AE2D488198"/>
          </w:pPr>
          <w:r w:rsidRPr="00906BEE">
            <w:t>Skills</w:t>
          </w:r>
        </w:p>
      </w:docPartBody>
    </w:docPart>
    <w:docPart>
      <w:docPartPr>
        <w:name w:val="B4BAFD27C50D4AC29B8248C944231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840A2-4A01-46F1-9ECB-3E8A1DE7297C}"/>
      </w:docPartPr>
      <w:docPartBody>
        <w:p w:rsidR="00000000" w:rsidRDefault="00F744B9">
          <w:pPr>
            <w:pStyle w:val="B4BAFD27C50D4AC29B8248C944231572"/>
          </w:pPr>
          <w:r>
            <w:t>Your name</w:t>
          </w:r>
        </w:p>
      </w:docPartBody>
    </w:docPart>
    <w:docPart>
      <w:docPartPr>
        <w:name w:val="C0DE76A860DC4CB783C1E1778C872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92C52-C9B5-44C6-B458-B47982572B7E}"/>
      </w:docPartPr>
      <w:docPartBody>
        <w:p w:rsidR="00000000" w:rsidRDefault="00F744B9">
          <w:pPr>
            <w:pStyle w:val="C0DE76A860DC4CB783C1E1778C872693"/>
          </w:pPr>
          <w:r w:rsidRPr="00906BEE">
            <w:t>Profession or Industry</w:t>
          </w:r>
        </w:p>
      </w:docPartBody>
    </w:docPart>
    <w:docPart>
      <w:docPartPr>
        <w:name w:val="DDD8A1065BFA4358AEAD5C827BA0E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66F5D-1813-4806-9036-585715843A3C}"/>
      </w:docPartPr>
      <w:docPartBody>
        <w:p w:rsidR="00000000" w:rsidRDefault="00F744B9">
          <w:pPr>
            <w:pStyle w:val="DDD8A1065BFA4358AEAD5C827BA0E985"/>
          </w:pPr>
          <w:r w:rsidRPr="00906BEE">
            <w:t>Link to other online properties: Portf</w:t>
          </w:r>
          <w:r w:rsidRPr="00906BEE">
            <w:t>olio/Website/Blog</w:t>
          </w:r>
        </w:p>
      </w:docPartBody>
    </w:docPart>
    <w:docPart>
      <w:docPartPr>
        <w:name w:val="545C4A5B89D54B3E816C8AA3488D2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C65CD-8D95-4BA0-BB75-4DB5C76F699C}"/>
      </w:docPartPr>
      <w:docPartBody>
        <w:p w:rsidR="00000000" w:rsidRDefault="00F744B9">
          <w:pPr>
            <w:pStyle w:val="545C4A5B89D54B3E816C8AA3488D2B8E"/>
          </w:pPr>
          <w:r w:rsidRPr="00906BEE">
            <w:t>Experience</w:t>
          </w:r>
        </w:p>
      </w:docPartBody>
    </w:docPart>
    <w:docPart>
      <w:docPartPr>
        <w:name w:val="3EBE3B1C3D0942119BB0C97297F23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2BB08-F954-4715-97B4-D5DBD4F65C0C}"/>
      </w:docPartPr>
      <w:docPartBody>
        <w:p w:rsidR="00000000" w:rsidRDefault="00F744B9">
          <w:pPr>
            <w:pStyle w:val="3EBE3B1C3D0942119BB0C97297F23AF5"/>
          </w:pPr>
          <w:r w:rsidRPr="00906BEE">
            <w:t>Dates From</w:t>
          </w:r>
        </w:p>
      </w:docPartBody>
    </w:docPart>
    <w:docPart>
      <w:docPartPr>
        <w:name w:val="D642E7563E89406485BD81FD5B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8E9FC-96C8-4DF7-8A55-7CE9A8FAB428}"/>
      </w:docPartPr>
      <w:docPartBody>
        <w:p w:rsidR="00000000" w:rsidRDefault="00F744B9">
          <w:pPr>
            <w:pStyle w:val="D642E7563E89406485BD81FD5B1CE4A8"/>
          </w:pPr>
          <w:r w:rsidRPr="00906BEE">
            <w:t>To</w:t>
          </w:r>
        </w:p>
      </w:docPartBody>
    </w:docPart>
    <w:docPart>
      <w:docPartPr>
        <w:name w:val="03F5871726784DB998BC9C8E3D879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D315C-E8E4-4260-AA12-7B847BAC4169}"/>
      </w:docPartPr>
      <w:docPartBody>
        <w:p w:rsidR="00000000" w:rsidRDefault="00F744B9">
          <w:pPr>
            <w:pStyle w:val="03F5871726784DB998BC9C8E3D8790F9"/>
          </w:pPr>
          <w:r w:rsidRPr="00906BEE">
            <w:t>Education</w:t>
          </w:r>
        </w:p>
      </w:docPartBody>
    </w:docPart>
    <w:docPart>
      <w:docPartPr>
        <w:name w:val="D75B65DA9FC84BBC99C83266CA332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8FB6F-38DA-44FB-B0DD-CD559757485E}"/>
      </w:docPartPr>
      <w:docPartBody>
        <w:p w:rsidR="00000000" w:rsidRDefault="00F744B9">
          <w:pPr>
            <w:pStyle w:val="D75B65DA9FC84BBC99C83266CA332255"/>
          </w:pPr>
          <w:r w:rsidRPr="00906BEE">
            <w:t>School</w:t>
          </w:r>
        </w:p>
      </w:docPartBody>
    </w:docPart>
    <w:docPart>
      <w:docPartPr>
        <w:name w:val="BF7C1775D80A4CC483E8E6E9996D7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81196-FDD0-4200-AA91-39D868D1C275}"/>
      </w:docPartPr>
      <w:docPartBody>
        <w:p w:rsidR="00000000" w:rsidRDefault="00F744B9">
          <w:pPr>
            <w:pStyle w:val="BF7C1775D80A4CC483E8E6E9996D7157"/>
          </w:pPr>
          <w:r w:rsidRPr="00906BEE">
            <w:t>You might want to include your GPA and a summary of relevant coursework, awards</w:t>
          </w:r>
          <w:r w:rsidRPr="00906BEE">
            <w:t>, and honors.</w:t>
          </w:r>
        </w:p>
      </w:docPartBody>
    </w:docPart>
    <w:docPart>
      <w:docPartPr>
        <w:name w:val="84A16F202EF04E758E1618DAB9784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09D49-765B-4638-B7D5-6E22AF82B94A}"/>
      </w:docPartPr>
      <w:docPartBody>
        <w:p w:rsidR="00000000" w:rsidRDefault="00F744B9">
          <w:pPr>
            <w:pStyle w:val="84A16F202EF04E758E1618DAB9784F69"/>
          </w:pPr>
          <w:r w:rsidRPr="00906BEE">
            <w:t>Degree</w:t>
          </w:r>
        </w:p>
      </w:docPartBody>
    </w:docPart>
    <w:docPart>
      <w:docPartPr>
        <w:name w:val="8ABA0D3A7B4E44B98950F38F9FEB6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319B2-06AC-498F-AEAF-1C4903F490D4}"/>
      </w:docPartPr>
      <w:docPartBody>
        <w:p w:rsidR="00000000" w:rsidRDefault="00F744B9">
          <w:pPr>
            <w:pStyle w:val="8ABA0D3A7B4E44B98950F38F9FEB67AC"/>
          </w:pPr>
          <w:r w:rsidRPr="00906BEE">
            <w:t>Date Earned</w:t>
          </w:r>
        </w:p>
      </w:docPartBody>
    </w:docPart>
    <w:docPart>
      <w:docPartPr>
        <w:name w:val="CD9441852F494D37ACA718CFA9741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E9D16-2BDB-4DEC-B0FB-E1BA171685A2}"/>
      </w:docPartPr>
      <w:docPartBody>
        <w:p w:rsidR="00000000" w:rsidRDefault="00F744B9">
          <w:pPr>
            <w:pStyle w:val="CD9441852F494D37ACA718CFA9741908"/>
          </w:pPr>
          <w:r w:rsidRPr="00906BEE">
            <w:t>School</w:t>
          </w:r>
        </w:p>
      </w:docPartBody>
    </w:docPart>
    <w:docPart>
      <w:docPartPr>
        <w:name w:val="F41EFEC8B8474747B005CF16333EA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818D4-A337-4537-8A0B-7CF0879A32C3}"/>
      </w:docPartPr>
      <w:docPartBody>
        <w:p w:rsidR="00000000" w:rsidRDefault="00F744B9">
          <w:pPr>
            <w:pStyle w:val="F41EFEC8B8474747B005CF16333EAE94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900AA5AAEABC4DFF949211C9756C3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45C4B-E7DF-4BC1-9A22-8B5DF633B335}"/>
      </w:docPartPr>
      <w:docPartBody>
        <w:p w:rsidR="00000000" w:rsidRDefault="00F744B9">
          <w:pPr>
            <w:pStyle w:val="900AA5AAEABC4DFF949211C9756C3BA6"/>
          </w:pPr>
          <w:r w:rsidRPr="00906BEE">
            <w:t>Volunteer Experience or Leadership</w:t>
          </w:r>
        </w:p>
      </w:docPartBody>
    </w:docPart>
    <w:docPart>
      <w:docPartPr>
        <w:name w:val="0B567F34B99E43FF9E44E51987EB3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3E573-4674-4266-81AB-BEB380F7390D}"/>
      </w:docPartPr>
      <w:docPartBody>
        <w:p w:rsidR="00000000" w:rsidRDefault="00F744B9">
          <w:pPr>
            <w:pStyle w:val="0B567F34B99E43FF9E44E51987EB3859"/>
          </w:pPr>
          <w:r w:rsidRPr="00906BEE">
            <w:t xml:space="preserve">Did you manage a team for your club, lead a project for your favorite </w:t>
          </w:r>
          <w:r w:rsidRPr="00906BEE">
            <w:t>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B9"/>
    <w:rsid w:val="00F7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2CE00EC2F7456DB2829CF11050D941">
    <w:name w:val="352CE00EC2F7456DB2829CF11050D941"/>
  </w:style>
  <w:style w:type="paragraph" w:customStyle="1" w:styleId="5E1E07F8E52B43EC93C2243B26C4DE57">
    <w:name w:val="5E1E07F8E52B43EC93C2243B26C4DE57"/>
  </w:style>
  <w:style w:type="paragraph" w:customStyle="1" w:styleId="4D3C83D486F745209A130CEC00845F88">
    <w:name w:val="4D3C83D486F745209A130CEC00845F88"/>
  </w:style>
  <w:style w:type="paragraph" w:customStyle="1" w:styleId="3C69E29D4BB6435DAD4B69AE2D488198">
    <w:name w:val="3C69E29D4BB6435DAD4B69AE2D488198"/>
  </w:style>
  <w:style w:type="paragraph" w:customStyle="1" w:styleId="E9EEE55958D8404989052A36C0748BC8">
    <w:name w:val="E9EEE55958D8404989052A36C0748BC8"/>
  </w:style>
  <w:style w:type="paragraph" w:customStyle="1" w:styleId="B4BAFD27C50D4AC29B8248C944231572">
    <w:name w:val="B4BAFD27C50D4AC29B8248C944231572"/>
  </w:style>
  <w:style w:type="paragraph" w:customStyle="1" w:styleId="C0DE76A860DC4CB783C1E1778C872693">
    <w:name w:val="C0DE76A860DC4CB783C1E1778C872693"/>
  </w:style>
  <w:style w:type="paragraph" w:customStyle="1" w:styleId="DDD8A1065BFA4358AEAD5C827BA0E985">
    <w:name w:val="DDD8A1065BFA4358AEAD5C827BA0E985"/>
  </w:style>
  <w:style w:type="paragraph" w:customStyle="1" w:styleId="545C4A5B89D54B3E816C8AA3488D2B8E">
    <w:name w:val="545C4A5B89D54B3E816C8AA3488D2B8E"/>
  </w:style>
  <w:style w:type="paragraph" w:customStyle="1" w:styleId="6D4C0DAC2F04494E9F12BA23334AB68D">
    <w:name w:val="6D4C0DAC2F04494E9F12BA23334AB68D"/>
  </w:style>
  <w:style w:type="paragraph" w:customStyle="1" w:styleId="D640824538F442AEBB473836E626B0C6">
    <w:name w:val="D640824538F442AEBB473836E626B0C6"/>
  </w:style>
  <w:style w:type="paragraph" w:customStyle="1" w:styleId="522E05C9F57F4809BDC2F126BB1112F9">
    <w:name w:val="522E05C9F57F4809BDC2F126BB1112F9"/>
  </w:style>
  <w:style w:type="paragraph" w:customStyle="1" w:styleId="B1D3D531396F426CB972028748E22A46">
    <w:name w:val="B1D3D531396F426CB972028748E22A46"/>
  </w:style>
  <w:style w:type="paragraph" w:customStyle="1" w:styleId="BC44C930A2D041E295A6907B2D9206E2">
    <w:name w:val="BC44C930A2D041E295A6907B2D9206E2"/>
  </w:style>
  <w:style w:type="paragraph" w:customStyle="1" w:styleId="2722AC7D3F6548DBB467F764E6F6B303">
    <w:name w:val="2722AC7D3F6548DBB467F764E6F6B303"/>
  </w:style>
  <w:style w:type="paragraph" w:customStyle="1" w:styleId="5AF5EFF9579F495580E16594702CA312">
    <w:name w:val="5AF5EFF9579F495580E16594702CA312"/>
  </w:style>
  <w:style w:type="paragraph" w:customStyle="1" w:styleId="3EBE3B1C3D0942119BB0C97297F23AF5">
    <w:name w:val="3EBE3B1C3D0942119BB0C97297F23AF5"/>
  </w:style>
  <w:style w:type="paragraph" w:customStyle="1" w:styleId="D642E7563E89406485BD81FD5B1CE4A8">
    <w:name w:val="D642E7563E89406485BD81FD5B1CE4A8"/>
  </w:style>
  <w:style w:type="paragraph" w:customStyle="1" w:styleId="DE2D881D511D46039037BF4ECFA6F7EA">
    <w:name w:val="DE2D881D511D46039037BF4ECFA6F7EA"/>
  </w:style>
  <w:style w:type="paragraph" w:customStyle="1" w:styleId="03F5871726784DB998BC9C8E3D8790F9">
    <w:name w:val="03F5871726784DB998BC9C8E3D8790F9"/>
  </w:style>
  <w:style w:type="paragraph" w:customStyle="1" w:styleId="5D1EFF7D4491498E8E5CBFD51937905C">
    <w:name w:val="5D1EFF7D4491498E8E5CBFD51937905C"/>
  </w:style>
  <w:style w:type="paragraph" w:customStyle="1" w:styleId="5034214D8EE44F57AFABC1406CB768C5">
    <w:name w:val="5034214D8EE44F57AFABC1406CB768C5"/>
  </w:style>
  <w:style w:type="paragraph" w:customStyle="1" w:styleId="D75B65DA9FC84BBC99C83266CA332255">
    <w:name w:val="D75B65DA9FC84BBC99C83266CA332255"/>
  </w:style>
  <w:style w:type="paragraph" w:customStyle="1" w:styleId="BF7C1775D80A4CC483E8E6E9996D7157">
    <w:name w:val="BF7C1775D80A4CC483E8E6E9996D7157"/>
  </w:style>
  <w:style w:type="paragraph" w:customStyle="1" w:styleId="84A16F202EF04E758E1618DAB9784F69">
    <w:name w:val="84A16F202EF04E758E1618DAB9784F69"/>
  </w:style>
  <w:style w:type="paragraph" w:customStyle="1" w:styleId="8ABA0D3A7B4E44B98950F38F9FEB67AC">
    <w:name w:val="8ABA0D3A7B4E44B98950F38F9FEB67AC"/>
  </w:style>
  <w:style w:type="paragraph" w:customStyle="1" w:styleId="CD9441852F494D37ACA718CFA9741908">
    <w:name w:val="CD9441852F494D37ACA718CFA9741908"/>
  </w:style>
  <w:style w:type="paragraph" w:customStyle="1" w:styleId="F41EFEC8B8474747B005CF16333EAE94">
    <w:name w:val="F41EFEC8B8474747B005CF16333EAE94"/>
  </w:style>
  <w:style w:type="paragraph" w:customStyle="1" w:styleId="900AA5AAEABC4DFF949211C9756C3BA6">
    <w:name w:val="900AA5AAEABC4DFF949211C9756C3BA6"/>
  </w:style>
  <w:style w:type="paragraph" w:customStyle="1" w:styleId="0B567F34B99E43FF9E44E51987EB3859">
    <w:name w:val="0B567F34B99E43FF9E44E51987EB3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Jeremy Zoitas</CompanyAddress>
  <CompanyPhone>0430612606</CompanyPhone>
  <CompanyFax>Jeremy Zoitas</CompanyFax>
  <CompanyEmail>jezz331@gmail.com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90F23D-6CAD-414F-99DF-D54B3585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283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JZ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Games programmer</dc:subject>
  <dc:creator>jeremy zoitas</dc:creator>
  <cp:keywords/>
  <dc:description>Portfolio Link: https://jezusgaming.github.io./</dc:description>
  <cp:lastModifiedBy>Jeremy Zoitas</cp:lastModifiedBy>
  <cp:revision>7</cp:revision>
  <cp:lastPrinted>2018-11-30T04:30:00Z</cp:lastPrinted>
  <dcterms:created xsi:type="dcterms:W3CDTF">2018-11-30T00:00:00Z</dcterms:created>
  <dcterms:modified xsi:type="dcterms:W3CDTF">2018-11-30T04:43:00Z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